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019" w:rsidRPr="004B0019" w:rsidRDefault="004B0019" w:rsidP="004B0019">
      <w:pPr>
        <w:rPr>
          <w:lang w:val="nl-NL"/>
        </w:rPr>
      </w:pPr>
      <w:r w:rsidRPr="004B0019">
        <w:rPr>
          <w:lang w:val="nl-NL"/>
        </w:rPr>
        <w:t>Beste allen,</w:t>
      </w:r>
    </w:p>
    <w:p w:rsidR="004B0019" w:rsidRPr="004B0019" w:rsidRDefault="004B0019" w:rsidP="004B0019">
      <w:pPr>
        <w:rPr>
          <w:lang w:val="nl-NL"/>
        </w:rPr>
      </w:pPr>
    </w:p>
    <w:p w:rsidR="004B0019" w:rsidRDefault="004B0019" w:rsidP="004B0019">
      <w:pPr>
        <w:rPr>
          <w:lang w:val="nl-NL"/>
        </w:rPr>
      </w:pPr>
      <w:r>
        <w:rPr>
          <w:lang w:val="nl-NL"/>
        </w:rPr>
        <w:t>Hier even een samenvatting na de goede meeting.</w:t>
      </w:r>
    </w:p>
    <w:p w:rsidR="004B0019" w:rsidRDefault="004B0019" w:rsidP="004B0019">
      <w:pPr>
        <w:rPr>
          <w:lang w:val="nl-NL"/>
        </w:rPr>
      </w:pPr>
    </w:p>
    <w:p w:rsidR="004B0019" w:rsidRDefault="004B0019" w:rsidP="004B0019">
      <w:pPr>
        <w:rPr>
          <w:lang w:val="nl-NL"/>
        </w:rPr>
      </w:pPr>
      <w:r>
        <w:rPr>
          <w:lang w:val="nl-NL"/>
        </w:rPr>
        <w:t xml:space="preserve">Rutger heeft aangegeven zeer geinteresseerd te zijn in het aangaan van een korte samenwerking mbt het slangengenoom. Wij hebben aangegeven zeer graag met Rutger te willen werken. </w:t>
      </w:r>
    </w:p>
    <w:p w:rsidR="004B0019" w:rsidRDefault="004B0019" w:rsidP="004B0019">
      <w:pPr>
        <w:rPr>
          <w:lang w:val="nl-NL"/>
        </w:rPr>
      </w:pPr>
    </w:p>
    <w:p w:rsidR="004B0019" w:rsidRDefault="004B0019" w:rsidP="004B0019">
      <w:pPr>
        <w:rPr>
          <w:lang w:val="nl-NL"/>
        </w:rPr>
      </w:pPr>
      <w:r>
        <w:rPr>
          <w:lang w:val="nl-NL"/>
        </w:rPr>
        <w:t>De twee dingen die concreet zijn voorgesteld en door iedereen enthousiaist werd ontvangen zijn:</w:t>
      </w:r>
    </w:p>
    <w:p w:rsidR="004B0019" w:rsidRDefault="004B0019" w:rsidP="004B0019">
      <w:pPr>
        <w:rPr>
          <w:lang w:val="nl-NL"/>
        </w:rPr>
      </w:pPr>
    </w:p>
    <w:p w:rsidR="004B0019" w:rsidRDefault="004B0019" w:rsidP="004B0019">
      <w:pPr>
        <w:pStyle w:val="ListParagraph"/>
        <w:numPr>
          <w:ilvl w:val="0"/>
          <w:numId w:val="1"/>
        </w:numPr>
      </w:pPr>
      <w:r>
        <w:rPr>
          <w:lang w:val="nl-NL"/>
        </w:rPr>
        <w:t xml:space="preserve">dN/dS ratio analyse (selectiedruk analyse) van developmental genes in de King cobra en Chicken, Anolis en Human. </w:t>
      </w:r>
      <w:proofErr w:type="spellStart"/>
      <w:r>
        <w:t>Wat</w:t>
      </w:r>
      <w:proofErr w:type="spellEnd"/>
      <w:r>
        <w:t xml:space="preserve"> is de </w:t>
      </w:r>
      <w:proofErr w:type="spellStart"/>
      <w:r>
        <w:t>selectedruk</w:t>
      </w:r>
      <w:proofErr w:type="spellEnd"/>
      <w:r>
        <w:t xml:space="preserve"> op de developmental genes in snakes compared with the rest? May check if </w:t>
      </w:r>
      <w:proofErr w:type="spellStart"/>
      <w:r>
        <w:t>Duboule</w:t>
      </w:r>
      <w:proofErr w:type="spellEnd"/>
      <w:r>
        <w:t xml:space="preserve"> in his </w:t>
      </w:r>
      <w:proofErr w:type="spellStart"/>
      <w:r>
        <w:t>Hox</w:t>
      </w:r>
      <w:proofErr w:type="spellEnd"/>
      <w:r>
        <w:t xml:space="preserve"> gene paper did not </w:t>
      </w:r>
      <w:proofErr w:type="spellStart"/>
      <w:r>
        <w:t>allready</w:t>
      </w:r>
      <w:proofErr w:type="spellEnd"/>
      <w:r>
        <w:t xml:space="preserve"> look at this (attached).</w:t>
      </w:r>
    </w:p>
    <w:p w:rsidR="004B0019" w:rsidRDefault="004B0019" w:rsidP="004B0019">
      <w:pPr>
        <w:pStyle w:val="ListParagraph"/>
        <w:numPr>
          <w:ilvl w:val="0"/>
          <w:numId w:val="1"/>
        </w:numPr>
      </w:pPr>
      <w:proofErr w:type="spellStart"/>
      <w:proofErr w:type="gramStart"/>
      <w:r>
        <w:t>dN</w:t>
      </w:r>
      <w:proofErr w:type="spellEnd"/>
      <w:r>
        <w:t>/</w:t>
      </w:r>
      <w:proofErr w:type="spellStart"/>
      <w:r>
        <w:t>dS</w:t>
      </w:r>
      <w:proofErr w:type="spellEnd"/>
      <w:proofErr w:type="gramEnd"/>
      <w:r>
        <w:t xml:space="preserve"> ratio analysis in venom genes compared with non-venom related genes. The non-venom related genes are likely under less selection pressure than the venom genes. </w:t>
      </w:r>
    </w:p>
    <w:p w:rsidR="004B0019" w:rsidRDefault="004B0019" w:rsidP="004B0019"/>
    <w:p w:rsidR="004B0019" w:rsidRDefault="004B0019" w:rsidP="004B0019">
      <w:r>
        <w:t xml:space="preserve">Attached is the </w:t>
      </w:r>
      <w:proofErr w:type="spellStart"/>
      <w:r>
        <w:t>Duboule</w:t>
      </w:r>
      <w:proofErr w:type="spellEnd"/>
      <w:r>
        <w:t xml:space="preserve"> </w:t>
      </w:r>
      <w:proofErr w:type="spellStart"/>
      <w:r>
        <w:t>Hox</w:t>
      </w:r>
      <w:proofErr w:type="spellEnd"/>
      <w:r>
        <w:t xml:space="preserve"> paper, Early venom evolution paper, the Science manuscript of the King cobra genome (unpublished, and which we are now revising for Nature), and a review on snake venom by myself. </w:t>
      </w:r>
    </w:p>
    <w:p w:rsidR="004B0019" w:rsidRDefault="004B0019" w:rsidP="004B0019"/>
    <w:p w:rsidR="004B0019" w:rsidRDefault="004B0019" w:rsidP="004B0019">
      <w:r>
        <w:t>Hopefully we can do some great science!</w:t>
      </w:r>
    </w:p>
    <w:p w:rsidR="004B0019" w:rsidRDefault="004B0019" w:rsidP="004B0019"/>
    <w:p w:rsidR="004B0019" w:rsidRDefault="004B0019" w:rsidP="004B0019">
      <w:r>
        <w:t xml:space="preserve">Best </w:t>
      </w:r>
      <w:proofErr w:type="spellStart"/>
      <w:r>
        <w:t>Freek</w:t>
      </w:r>
      <w:proofErr w:type="spellEnd"/>
    </w:p>
    <w:p w:rsidR="005066F5" w:rsidRDefault="005066F5">
      <w:bookmarkStart w:id="0" w:name="_GoBack"/>
      <w:bookmarkEnd w:id="0"/>
    </w:p>
    <w:sectPr w:rsidR="005066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B76C2"/>
    <w:multiLevelType w:val="hybridMultilevel"/>
    <w:tmpl w:val="74BE1158"/>
    <w:lvl w:ilvl="0" w:tplc="F4FE4E8A">
      <w:start w:val="2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FAC"/>
    <w:rsid w:val="00084FAC"/>
    <w:rsid w:val="004B0019"/>
    <w:rsid w:val="005066F5"/>
    <w:rsid w:val="005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0019"/>
    <w:rPr>
      <w:rFonts w:ascii="Calibri" w:eastAsiaTheme="minorHAns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01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0019"/>
    <w:rPr>
      <w:rFonts w:ascii="Calibri" w:eastAsiaTheme="minorHAns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01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E5004FF5.dotm</Template>
  <TotalTime>0</TotalTime>
  <Pages>1</Pages>
  <Words>169</Words>
  <Characters>883</Characters>
  <Application>Microsoft Office Word</Application>
  <DocSecurity>0</DocSecurity>
  <Lines>7</Lines>
  <Paragraphs>2</Paragraphs>
  <ScaleCrop>false</ScaleCrop>
  <Company>Universiteit Leiden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vonkfj</dc:creator>
  <cp:keywords/>
  <dc:description/>
  <cp:lastModifiedBy>vonkfj</cp:lastModifiedBy>
  <cp:revision>3</cp:revision>
  <dcterms:created xsi:type="dcterms:W3CDTF">2012-02-21T16:47:00Z</dcterms:created>
  <dcterms:modified xsi:type="dcterms:W3CDTF">2012-02-21T16:47:00Z</dcterms:modified>
</cp:coreProperties>
</file>